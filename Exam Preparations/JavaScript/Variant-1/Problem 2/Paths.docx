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C41" w:rsidRPr="00A85EDE" w:rsidRDefault="0023691D" w:rsidP="00A85EDE">
      <w:pPr>
        <w:pStyle w:val="Heading2"/>
        <w:jc w:val="center"/>
      </w:pPr>
      <w:bookmarkStart w:id="0" w:name="_GoBack"/>
      <w:bookmarkEnd w:id="0"/>
      <w:r w:rsidRPr="00A85EDE">
        <w:t>Problem</w:t>
      </w:r>
      <w:r w:rsidR="008B0C41" w:rsidRPr="00A85EDE">
        <w:t xml:space="preserve"> </w:t>
      </w:r>
      <w:r w:rsidR="009C2E1E">
        <w:t>2</w:t>
      </w:r>
      <w:r w:rsidR="008B0C41" w:rsidRPr="00A85EDE">
        <w:t xml:space="preserve"> –</w:t>
      </w:r>
      <w:r w:rsidR="009C2E1E">
        <w:t xml:space="preserve"> Paths</w:t>
      </w:r>
    </w:p>
    <w:p w:rsidR="00333C58" w:rsidRDefault="00EE0EA2" w:rsidP="00CF06DA">
      <w:pPr>
        <w:pStyle w:val="Heading3"/>
        <w:rPr>
          <w:b w:val="0"/>
        </w:rPr>
      </w:pPr>
      <w:r>
        <w:rPr>
          <w:b w:val="0"/>
        </w:rPr>
        <w:t xml:space="preserve">You are given a matrix of </w:t>
      </w:r>
      <w:r w:rsidR="009C2E1E">
        <w:rPr>
          <w:b w:val="0"/>
        </w:rPr>
        <w:t>directions</w:t>
      </w:r>
      <w:r w:rsidR="00A07D4C">
        <w:rPr>
          <w:b w:val="0"/>
        </w:rPr>
        <w:t>.</w:t>
      </w:r>
      <w:r w:rsidR="006D14B0">
        <w:rPr>
          <w:b w:val="0"/>
        </w:rPr>
        <w:t xml:space="preserve"> </w:t>
      </w:r>
      <w:r w:rsidR="006D14B0">
        <w:t>The rows are zero-based.</w:t>
      </w:r>
      <w:r w:rsidR="00A07D4C">
        <w:rPr>
          <w:b w:val="0"/>
        </w:rPr>
        <w:t xml:space="preserve"> </w:t>
      </w:r>
      <w:r w:rsidR="009C2E1E">
        <w:rPr>
          <w:b w:val="0"/>
        </w:rPr>
        <w:t>The possible directions are four:</w:t>
      </w:r>
    </w:p>
    <w:p w:rsidR="009C2E1E" w:rsidRDefault="009C2E1E" w:rsidP="009C2E1E">
      <w:pPr>
        <w:pStyle w:val="ListParagraph"/>
        <w:numPr>
          <w:ilvl w:val="0"/>
          <w:numId w:val="25"/>
        </w:numPr>
      </w:pPr>
      <w:r>
        <w:t>"dr" stands for "down-right" direction</w:t>
      </w:r>
    </w:p>
    <w:p w:rsidR="009C2E1E" w:rsidRDefault="009C2E1E" w:rsidP="009C2E1E">
      <w:pPr>
        <w:pStyle w:val="ListParagraph"/>
        <w:numPr>
          <w:ilvl w:val="0"/>
          <w:numId w:val="25"/>
        </w:numPr>
      </w:pPr>
      <w:r>
        <w:t>"ur" stands for "up-right" direction</w:t>
      </w:r>
    </w:p>
    <w:p w:rsidR="009C2E1E" w:rsidRDefault="009C2E1E" w:rsidP="009C2E1E">
      <w:pPr>
        <w:pStyle w:val="ListParagraph"/>
        <w:numPr>
          <w:ilvl w:val="0"/>
          <w:numId w:val="25"/>
        </w:numPr>
      </w:pPr>
      <w:r>
        <w:t>"ul" stands for "up-left" direction</w:t>
      </w:r>
    </w:p>
    <w:p w:rsidR="009C2E1E" w:rsidRDefault="009C2E1E" w:rsidP="00C8070B">
      <w:pPr>
        <w:pStyle w:val="ListParagraph"/>
        <w:numPr>
          <w:ilvl w:val="0"/>
          <w:numId w:val="25"/>
        </w:numPr>
      </w:pPr>
      <w:r>
        <w:t>"dl" stands for "down-left" direction</w:t>
      </w:r>
    </w:p>
    <w:p w:rsidR="009C2E1E" w:rsidRDefault="006D14B0" w:rsidP="009C2E1E">
      <w:r>
        <w:t>You should generate another matrix with the same size</w:t>
      </w:r>
      <w:r w:rsidR="009C2E1E">
        <w:t xml:space="preserve">. </w:t>
      </w:r>
      <w:r>
        <w:t>The numbers in each row are consecutive</w:t>
      </w:r>
      <w:r w:rsidR="0040151B">
        <w:t>.</w:t>
      </w:r>
      <w:r>
        <w:t xml:space="preserve"> </w:t>
      </w:r>
      <w:r w:rsidR="009C2E1E">
        <w:t xml:space="preserve">The leftmost (first) number in each row is a power of 2, calculated with the formula </w:t>
      </w:r>
      <w:r w:rsidR="009C2E1E" w:rsidRPr="008B38EA">
        <w:rPr>
          <w:b/>
        </w:rPr>
        <w:t>2</w:t>
      </w:r>
      <w:r w:rsidR="009C2E1E" w:rsidRPr="008B38EA">
        <w:rPr>
          <w:b/>
          <w:vertAlign w:val="superscript"/>
        </w:rPr>
        <w:t>row</w:t>
      </w:r>
      <w:r w:rsidR="009C2E1E">
        <w:t xml:space="preserve"> where </w:t>
      </w:r>
      <w:r w:rsidR="009C2E1E" w:rsidRPr="009C2E1E">
        <w:rPr>
          <w:b/>
        </w:rPr>
        <w:t>row</w:t>
      </w:r>
      <w:r w:rsidR="009C2E1E" w:rsidRPr="009C2E1E">
        <w:t xml:space="preserve"> i</w:t>
      </w:r>
      <w:r w:rsidR="009C2E1E">
        <w:t>s the number of this row.</w:t>
      </w:r>
      <w:r>
        <w:t xml:space="preserve"> </w:t>
      </w:r>
    </w:p>
    <w:p w:rsidR="009C2E1E" w:rsidRDefault="009C2E1E" w:rsidP="009C2E1E">
      <w:pPr>
        <w:rPr>
          <w:lang w:val="bg-BG"/>
        </w:rPr>
      </w:pPr>
      <w:r>
        <w:t xml:space="preserve">Your task is to find the sum that can be found, using the given directions and summing the numbers in each cell you step into. If </w:t>
      </w:r>
      <w:r w:rsidR="008B38EA">
        <w:t>with</w:t>
      </w:r>
      <w:r>
        <w:t xml:space="preserve"> the current direction, you step out of the matrix – print "</w:t>
      </w:r>
      <w:r w:rsidRPr="008B38EA">
        <w:rPr>
          <w:b/>
        </w:rPr>
        <w:t>successed</w:t>
      </w:r>
      <w:r w:rsidR="00277418" w:rsidRPr="008B38EA">
        <w:rPr>
          <w:b/>
        </w:rPr>
        <w:t xml:space="preserve"> with</w:t>
      </w:r>
      <w:r w:rsidRPr="008B38EA">
        <w:rPr>
          <w:b/>
        </w:rPr>
        <w:t xml:space="preserve"> SUM</w:t>
      </w:r>
      <w:r>
        <w:t xml:space="preserve">", where sum is the calculated sum. If you step on a cell, that you have </w:t>
      </w:r>
      <w:r w:rsidRPr="008B38EA">
        <w:rPr>
          <w:b/>
        </w:rPr>
        <w:t>previously stepped in</w:t>
      </w:r>
      <w:r>
        <w:t xml:space="preserve"> – print "</w:t>
      </w:r>
      <w:r w:rsidRPr="008B38EA">
        <w:rPr>
          <w:b/>
        </w:rPr>
        <w:t>failed</w:t>
      </w:r>
      <w:r w:rsidR="00277418" w:rsidRPr="008B38EA">
        <w:rPr>
          <w:b/>
        </w:rPr>
        <w:t xml:space="preserve"> at</w:t>
      </w:r>
      <w:r w:rsidRPr="008B38EA">
        <w:rPr>
          <w:b/>
        </w:rPr>
        <w:t xml:space="preserve"> POSITION</w:t>
      </w:r>
      <w:r>
        <w:t>", where POSITION is the position of the previously visited cell</w:t>
      </w:r>
      <w:r>
        <w:rPr>
          <w:lang w:val="bg-BG"/>
        </w:rPr>
        <w:t>.</w:t>
      </w:r>
    </w:p>
    <w:p w:rsidR="009C2E1E" w:rsidRDefault="009C2E1E" w:rsidP="009C2E1E">
      <w:r>
        <w:t>You start always at position (0, 0) –</w:t>
      </w:r>
      <w:r w:rsidR="006D14B0">
        <w:t xml:space="preserve"> row = 0, column = 0.</w:t>
      </w:r>
    </w:p>
    <w:p w:rsidR="00277418" w:rsidRPr="009C2E1E" w:rsidRDefault="00277418" w:rsidP="009C2E1E">
      <w:r>
        <w:t>Create a function in JavaScript that solves this problem.</w:t>
      </w:r>
    </w:p>
    <w:p w:rsidR="00A87F6A" w:rsidRDefault="009F07A9" w:rsidP="0040151B">
      <w:pPr>
        <w:pStyle w:val="Heading3"/>
        <w:jc w:val="left"/>
      </w:pPr>
      <w:r w:rsidRPr="00FA6EF9">
        <w:t>Example</w:t>
      </w:r>
      <w:r w:rsidR="0040151B">
        <w:t>:</w:t>
      </w:r>
    </w:p>
    <w:p w:rsidR="0040151B" w:rsidRPr="0040151B" w:rsidRDefault="00277418" w:rsidP="0040151B">
      <w:pPr>
        <w:tabs>
          <w:tab w:val="left" w:pos="2355"/>
          <w:tab w:val="center" w:pos="5102"/>
        </w:tabs>
        <w:jc w:val="left"/>
        <w:rPr>
          <w:b/>
        </w:rPr>
      </w:pPr>
      <w:r>
        <w:rPr>
          <w:noProof/>
        </w:rPr>
        <w:drawing>
          <wp:anchor distT="0" distB="0" distL="114300" distR="114300" simplePos="0" relativeHeight="251630592" behindDoc="0" locked="0" layoutInCell="1" allowOverlap="1" wp14:anchorId="334792F7" wp14:editId="5BDDE88B">
            <wp:simplePos x="0" y="0"/>
            <wp:positionH relativeFrom="margin">
              <wp:posOffset>3422015</wp:posOffset>
            </wp:positionH>
            <wp:positionV relativeFrom="margin">
              <wp:posOffset>4218305</wp:posOffset>
            </wp:positionV>
            <wp:extent cx="2499360" cy="1616710"/>
            <wp:effectExtent l="0" t="0" r="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10"/>
                    <a:stretch/>
                  </pic:blipFill>
                  <pic:spPr bwMode="auto">
                    <a:xfrm>
                      <a:off x="0" y="0"/>
                      <a:ext cx="249936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3776" behindDoc="0" locked="0" layoutInCell="1" allowOverlap="1" wp14:anchorId="480D5676" wp14:editId="42BADA6A">
            <wp:simplePos x="0" y="0"/>
            <wp:positionH relativeFrom="margin">
              <wp:posOffset>545465</wp:posOffset>
            </wp:positionH>
            <wp:positionV relativeFrom="margin">
              <wp:posOffset>4218305</wp:posOffset>
            </wp:positionV>
            <wp:extent cx="2499360" cy="16198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23"/>
                    <a:stretch/>
                  </pic:blipFill>
                  <pic:spPr bwMode="auto">
                    <a:xfrm>
                      <a:off x="0" y="0"/>
                      <a:ext cx="249936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0151B">
        <w:tab/>
      </w:r>
      <w:r w:rsidR="0040151B">
        <w:tab/>
      </w:r>
      <w:r w:rsidR="0040151B" w:rsidRPr="0040151B">
        <w:t>The</w:t>
      </w:r>
      <w:r w:rsidR="0040151B" w:rsidRPr="0040151B">
        <w:rPr>
          <w:b/>
        </w:rPr>
        <w:t xml:space="preserve"> sum is 20</w:t>
      </w:r>
      <w:r w:rsidR="0040151B">
        <w:rPr>
          <w:b/>
        </w:rPr>
        <w:t xml:space="preserve">, </w:t>
      </w:r>
      <w:r w:rsidR="0040151B" w:rsidRPr="0040151B">
        <w:t>the ou</w:t>
      </w:r>
      <w:r w:rsidR="0040151B">
        <w:t xml:space="preserve">tput should be: </w:t>
      </w:r>
      <w:r w:rsidR="0040151B" w:rsidRPr="0040151B">
        <w:rPr>
          <w:b/>
        </w:rPr>
        <w:t>"successed</w:t>
      </w:r>
      <w:r>
        <w:rPr>
          <w:b/>
        </w:rPr>
        <w:t xml:space="preserve"> with</w:t>
      </w:r>
      <w:r w:rsidR="0040151B" w:rsidRPr="0040151B">
        <w:rPr>
          <w:b/>
        </w:rPr>
        <w:t xml:space="preserve"> 20"</w:t>
      </w:r>
    </w:p>
    <w:p w:rsidR="0040151B" w:rsidRPr="0040151B" w:rsidRDefault="0040151B" w:rsidP="0040151B"/>
    <w:p w:rsidR="0040151B" w:rsidRPr="0040151B" w:rsidRDefault="0040151B" w:rsidP="0040151B"/>
    <w:p w:rsidR="0040151B" w:rsidRDefault="0040151B" w:rsidP="0040151B"/>
    <w:p w:rsidR="0040151B" w:rsidRDefault="0040151B" w:rsidP="0040151B"/>
    <w:p w:rsidR="0040151B" w:rsidRDefault="0040151B" w:rsidP="0040151B"/>
    <w:p w:rsidR="0040151B" w:rsidRDefault="0040151B" w:rsidP="0040151B"/>
    <w:p w:rsidR="00277418" w:rsidRDefault="00277418" w:rsidP="0040151B">
      <w:pPr>
        <w:tabs>
          <w:tab w:val="left" w:pos="2355"/>
          <w:tab w:val="center" w:pos="5102"/>
        </w:tabs>
        <w:jc w:val="center"/>
      </w:pPr>
    </w:p>
    <w:p w:rsidR="0040151B" w:rsidRPr="0040151B" w:rsidRDefault="0040151B" w:rsidP="0040151B">
      <w:pPr>
        <w:tabs>
          <w:tab w:val="left" w:pos="2355"/>
          <w:tab w:val="center" w:pos="5102"/>
        </w:tabs>
        <w:jc w:val="center"/>
      </w:pPr>
      <w:r w:rsidRPr="0040151B">
        <w:t xml:space="preserve">Stepped on a </w:t>
      </w:r>
      <w:r w:rsidRPr="0040151B">
        <w:rPr>
          <w:b/>
        </w:rPr>
        <w:t>visited</w:t>
      </w:r>
      <w:r w:rsidRPr="0040151B">
        <w:t xml:space="preserve"> cell </w:t>
      </w:r>
      <w:r w:rsidRPr="0040151B">
        <w:rPr>
          <w:b/>
        </w:rPr>
        <w:t>with coordinates (1, 1</w:t>
      </w:r>
      <w:r w:rsidRPr="0040151B">
        <w:t xml:space="preserve">), the output should be: </w:t>
      </w:r>
      <w:r w:rsidRPr="0040151B">
        <w:rPr>
          <w:b/>
        </w:rPr>
        <w:t>"failed</w:t>
      </w:r>
      <w:r w:rsidR="00277418">
        <w:rPr>
          <w:b/>
        </w:rPr>
        <w:t xml:space="preserve"> at</w:t>
      </w:r>
      <w:r w:rsidRPr="0040151B">
        <w:rPr>
          <w:b/>
        </w:rPr>
        <w:t xml:space="preserve"> (1, 1)"</w:t>
      </w:r>
    </w:p>
    <w:p w:rsidR="0040151B" w:rsidRDefault="00277418" w:rsidP="0040151B">
      <w:r>
        <w:rPr>
          <w:noProof/>
        </w:rPr>
        <w:drawing>
          <wp:anchor distT="0" distB="0" distL="114300" distR="114300" simplePos="0" relativeHeight="251736064" behindDoc="0" locked="0" layoutInCell="1" allowOverlap="1" wp14:anchorId="7587B186" wp14:editId="71B268FF">
            <wp:simplePos x="0" y="0"/>
            <wp:positionH relativeFrom="margin">
              <wp:posOffset>1942465</wp:posOffset>
            </wp:positionH>
            <wp:positionV relativeFrom="margin">
              <wp:posOffset>6362700</wp:posOffset>
            </wp:positionV>
            <wp:extent cx="2499360" cy="15303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53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0151B" w:rsidRDefault="0040151B" w:rsidP="0040151B"/>
    <w:p w:rsidR="0040151B" w:rsidRDefault="0040151B" w:rsidP="0040151B"/>
    <w:p w:rsidR="0040151B" w:rsidRDefault="0040151B" w:rsidP="0040151B"/>
    <w:p w:rsidR="0040151B" w:rsidRDefault="0040151B" w:rsidP="0040151B"/>
    <w:p w:rsidR="0040151B" w:rsidRPr="0040151B" w:rsidRDefault="0040151B" w:rsidP="0040151B"/>
    <w:p w:rsidR="0040151B" w:rsidRDefault="0040151B" w:rsidP="00CF06DA">
      <w:pPr>
        <w:pStyle w:val="Heading3"/>
      </w:pPr>
    </w:p>
    <w:p w:rsidR="00277418" w:rsidRPr="00277418" w:rsidRDefault="00277418" w:rsidP="00277418"/>
    <w:p w:rsidR="00CF06DA" w:rsidRDefault="00CF06DA" w:rsidP="00CF06DA">
      <w:pPr>
        <w:pStyle w:val="Heading3"/>
      </w:pPr>
      <w:r w:rsidRPr="00A85EDE">
        <w:lastRenderedPageBreak/>
        <w:t>Input</w:t>
      </w:r>
    </w:p>
    <w:p w:rsidR="00CF06DA" w:rsidRDefault="0040151B" w:rsidP="00CF06DA">
      <w:r>
        <w:t xml:space="preserve">The </w:t>
      </w:r>
      <w:r w:rsidR="009F4706">
        <w:t xml:space="preserve">first </w:t>
      </w:r>
      <w:r>
        <w:t xml:space="preserve">value of the input arguments </w:t>
      </w:r>
      <w:r w:rsidR="009F4706">
        <w:t xml:space="preserve">you will </w:t>
      </w:r>
      <w:r>
        <w:t xml:space="preserve">be </w:t>
      </w:r>
      <w:r w:rsidR="009F4706">
        <w:t>the number</w:t>
      </w:r>
      <w:r>
        <w:t>s R and C, separated by a space</w:t>
      </w:r>
    </w:p>
    <w:p w:rsidR="0040151B" w:rsidRDefault="0040151B" w:rsidP="0040151B">
      <w:pPr>
        <w:pStyle w:val="ListParagraph"/>
        <w:numPr>
          <w:ilvl w:val="0"/>
          <w:numId w:val="26"/>
        </w:numPr>
      </w:pPr>
      <w:r>
        <w:t>R is the number of rows in the matrix</w:t>
      </w:r>
    </w:p>
    <w:p w:rsidR="0040151B" w:rsidRDefault="0040151B" w:rsidP="0040151B">
      <w:pPr>
        <w:pStyle w:val="ListParagraph"/>
        <w:numPr>
          <w:ilvl w:val="0"/>
          <w:numId w:val="26"/>
        </w:numPr>
      </w:pPr>
      <w:r>
        <w:t>C is the number of columns in the matrix</w:t>
      </w:r>
    </w:p>
    <w:p w:rsidR="00CF06DA" w:rsidRPr="00552A9F" w:rsidRDefault="0040151B" w:rsidP="0040151B">
      <w:r>
        <w:t>The next R values in the input arguments will be exactly C directions, separated by a space</w:t>
      </w:r>
    </w:p>
    <w:p w:rsidR="00CF06DA" w:rsidRDefault="00CF06DA" w:rsidP="00CF06DA">
      <w:pPr>
        <w:pStyle w:val="Heading3"/>
      </w:pPr>
      <w:r w:rsidRPr="00A85EDE">
        <w:t>Output</w:t>
      </w:r>
    </w:p>
    <w:p w:rsidR="009322B7" w:rsidRDefault="0040151B" w:rsidP="001667F7">
      <w:r>
        <w:t xml:space="preserve">Your function should return </w:t>
      </w:r>
      <w:r w:rsidR="00277418">
        <w:t>a single string:</w:t>
      </w:r>
    </w:p>
    <w:p w:rsidR="0040151B" w:rsidRDefault="0040151B" w:rsidP="00277418">
      <w:pPr>
        <w:pStyle w:val="ListParagraph"/>
        <w:numPr>
          <w:ilvl w:val="0"/>
          <w:numId w:val="27"/>
        </w:numPr>
      </w:pPr>
      <w:r>
        <w:t xml:space="preserve">If </w:t>
      </w:r>
      <w:r w:rsidRPr="00277418">
        <w:rPr>
          <w:b/>
        </w:rPr>
        <w:t>success</w:t>
      </w:r>
      <w:r>
        <w:t xml:space="preserve">, </w:t>
      </w:r>
      <w:r w:rsidR="00277418">
        <w:t xml:space="preserve">return </w:t>
      </w:r>
      <w:r w:rsidRPr="00277418">
        <w:rPr>
          <w:b/>
        </w:rPr>
        <w:t>"successed</w:t>
      </w:r>
      <w:r w:rsidR="00277418">
        <w:rPr>
          <w:b/>
        </w:rPr>
        <w:t xml:space="preserve"> with</w:t>
      </w:r>
      <w:r w:rsidRPr="00277418">
        <w:rPr>
          <w:b/>
        </w:rPr>
        <w:t xml:space="preserve"> SUM"</w:t>
      </w:r>
      <w:r>
        <w:t>, where sum is the sum of the visited cells</w:t>
      </w:r>
    </w:p>
    <w:p w:rsidR="0040151B" w:rsidRPr="00936A7E" w:rsidRDefault="0040151B" w:rsidP="00277418">
      <w:pPr>
        <w:pStyle w:val="ListParagraph"/>
        <w:numPr>
          <w:ilvl w:val="0"/>
          <w:numId w:val="27"/>
        </w:numPr>
      </w:pPr>
      <w:r>
        <w:t xml:space="preserve">If </w:t>
      </w:r>
      <w:r w:rsidRPr="00277418">
        <w:rPr>
          <w:b/>
        </w:rPr>
        <w:t>fail</w:t>
      </w:r>
      <w:r>
        <w:t xml:space="preserve">, </w:t>
      </w:r>
      <w:r w:rsidR="00277418">
        <w:t>return</w:t>
      </w:r>
      <w:r>
        <w:t xml:space="preserve"> </w:t>
      </w:r>
      <w:r w:rsidRPr="00277418">
        <w:rPr>
          <w:b/>
        </w:rPr>
        <w:t xml:space="preserve">"failed </w:t>
      </w:r>
      <w:r w:rsidR="00277418">
        <w:rPr>
          <w:b/>
        </w:rPr>
        <w:t xml:space="preserve">at </w:t>
      </w:r>
      <w:r w:rsidRPr="00277418">
        <w:rPr>
          <w:b/>
        </w:rPr>
        <w:t>POSITION"</w:t>
      </w:r>
      <w:r>
        <w:t>, where POSITION is the position of the already visited cell</w:t>
      </w:r>
    </w:p>
    <w:p w:rsidR="00CF06DA" w:rsidRPr="00A85EDE" w:rsidRDefault="00CF06DA" w:rsidP="00CF06DA">
      <w:pPr>
        <w:pStyle w:val="Heading3"/>
      </w:pPr>
      <w:r w:rsidRPr="00A85EDE">
        <w:t>Constraints</w:t>
      </w:r>
    </w:p>
    <w:p w:rsidR="002D3C8C" w:rsidRPr="0040151B" w:rsidRDefault="0040151B" w:rsidP="009F45D2">
      <w:pPr>
        <w:numPr>
          <w:ilvl w:val="0"/>
          <w:numId w:val="20"/>
        </w:numPr>
        <w:spacing w:before="0" w:after="0"/>
        <w:jc w:val="left"/>
      </w:pPr>
      <w:r>
        <w:rPr>
          <w:b/>
        </w:rPr>
        <w:t>N will be between 2 and 30, inclusive</w:t>
      </w:r>
    </w:p>
    <w:p w:rsidR="0040151B" w:rsidRPr="002D3C8C" w:rsidRDefault="0040151B" w:rsidP="009F45D2">
      <w:pPr>
        <w:numPr>
          <w:ilvl w:val="0"/>
          <w:numId w:val="20"/>
        </w:numPr>
        <w:spacing w:before="0" w:after="0"/>
        <w:jc w:val="left"/>
      </w:pPr>
      <w:r>
        <w:rPr>
          <w:b/>
        </w:rPr>
        <w:t>C will be between 2 and 1000, inclusive</w:t>
      </w:r>
    </w:p>
    <w:p w:rsidR="00CF06DA" w:rsidRPr="00552A9F" w:rsidRDefault="00CF06DA" w:rsidP="009F45D2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work</w:t>
      </w:r>
      <w:r>
        <w:rPr>
          <w:lang w:eastAsia="ja-JP"/>
        </w:rPr>
        <w:t>ing</w:t>
      </w:r>
      <w:r w:rsidRPr="00552A9F">
        <w:rPr>
          <w:rFonts w:hint="eastAsia"/>
          <w:lang w:eastAsia="ja-JP"/>
        </w:rPr>
        <w:t xml:space="preserve">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0.1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t>.</w:t>
      </w:r>
    </w:p>
    <w:p w:rsidR="00CF06DA" w:rsidRPr="00552A9F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>: 16 MB.</w:t>
      </w:r>
    </w:p>
    <w:p w:rsidR="00CF06DA" w:rsidRPr="00A85EDE" w:rsidRDefault="00CF06DA" w:rsidP="00CF06DA">
      <w:pPr>
        <w:pStyle w:val="Heading3"/>
      </w:pPr>
      <w:r w:rsidRPr="00A85EDE">
        <w:rPr>
          <w:rFonts w:hint="eastAsia"/>
        </w:rPr>
        <w:t>Example</w:t>
      </w:r>
      <w:r w:rsidRPr="00A85EDE">
        <w:t>s</w:t>
      </w:r>
    </w:p>
    <w:tbl>
      <w:tblPr>
        <w:tblW w:w="10170" w:type="dxa"/>
        <w:tblInd w:w="100" w:type="dxa"/>
        <w:tblLook w:val="0000" w:firstRow="0" w:lastRow="0" w:firstColumn="0" w:lastColumn="0" w:noHBand="0" w:noVBand="0"/>
      </w:tblPr>
      <w:tblGrid>
        <w:gridCol w:w="2970"/>
        <w:gridCol w:w="2970"/>
        <w:gridCol w:w="4230"/>
      </w:tblGrid>
      <w:tr w:rsidR="00450D23" w:rsidRPr="00552A9F" w:rsidTr="00277418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552A9F" w:rsidRDefault="00450D23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552A9F" w:rsidRDefault="00450D23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D23" w:rsidRDefault="00450D23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Explanation</w:t>
            </w:r>
          </w:p>
        </w:tc>
      </w:tr>
      <w:tr w:rsidR="00450D23" w:rsidRPr="003D472C" w:rsidTr="00277418">
        <w:trPr>
          <w:trHeight w:val="20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790" w:rsidRDefault="00277418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args =[</w:t>
            </w:r>
          </w:p>
          <w:p w:rsidR="00277418" w:rsidRDefault="00277418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'3 5',</w:t>
            </w:r>
          </w:p>
          <w:p w:rsidR="00277418" w:rsidRDefault="00277418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'dr dl dr ur ul',</w:t>
            </w:r>
          </w:p>
          <w:p w:rsidR="00277418" w:rsidRDefault="00277418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'dr dr ul ur ur',</w:t>
            </w:r>
          </w:p>
          <w:p w:rsidR="00277418" w:rsidRDefault="00277418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'dl dr ur dl ur'   </w:t>
            </w:r>
          </w:p>
          <w:p w:rsidR="00277418" w:rsidRDefault="00277418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]</w:t>
            </w:r>
          </w:p>
          <w:p w:rsidR="00277418" w:rsidRPr="006E3BBF" w:rsidRDefault="00277418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931142" w:rsidRDefault="00277418" w:rsidP="00D01B43">
            <w:pPr>
              <w:tabs>
                <w:tab w:val="center" w:pos="935"/>
              </w:tabs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successed with 20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CDC" w:rsidRPr="00931142" w:rsidRDefault="00277418" w:rsidP="00233E5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Explained in the example above</w:t>
            </w:r>
          </w:p>
        </w:tc>
      </w:tr>
    </w:tbl>
    <w:p w:rsidR="00CF06DA" w:rsidRDefault="00CF06DA" w:rsidP="00ED3504"/>
    <w:tbl>
      <w:tblPr>
        <w:tblW w:w="10170" w:type="dxa"/>
        <w:tblInd w:w="100" w:type="dxa"/>
        <w:tblLook w:val="0000" w:firstRow="0" w:lastRow="0" w:firstColumn="0" w:lastColumn="0" w:noHBand="0" w:noVBand="0"/>
      </w:tblPr>
      <w:tblGrid>
        <w:gridCol w:w="2970"/>
        <w:gridCol w:w="2070"/>
        <w:gridCol w:w="900"/>
        <w:gridCol w:w="4230"/>
      </w:tblGrid>
      <w:tr w:rsidR="009C7AA7" w:rsidRPr="00552A9F" w:rsidTr="00C042F5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552A9F" w:rsidRDefault="009C7AA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552A9F" w:rsidRDefault="009C7AA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AA7" w:rsidRDefault="009C7AA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Explanation</w:t>
            </w:r>
          </w:p>
        </w:tc>
      </w:tr>
      <w:tr w:rsidR="009C7AA7" w:rsidRPr="003D472C" w:rsidTr="00277418">
        <w:trPr>
          <w:trHeight w:val="20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799" w:rsidRDefault="00277418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args = [</w:t>
            </w:r>
          </w:p>
          <w:p w:rsidR="00277418" w:rsidRDefault="00277418" w:rsidP="00277418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'3 5',</w:t>
            </w:r>
          </w:p>
          <w:p w:rsidR="00277418" w:rsidRDefault="00277418" w:rsidP="00277418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'dr dl d</w:t>
            </w:r>
            <w:r w:rsidR="008B38EA">
              <w:rPr>
                <w:rFonts w:ascii="Consolas" w:hAnsi="Consolas" w:cs="Consolas"/>
                <w:sz w:val="25"/>
                <w:szCs w:val="25"/>
              </w:rPr>
              <w:t>l</w:t>
            </w:r>
            <w:r>
              <w:rPr>
                <w:rFonts w:ascii="Consolas" w:hAnsi="Consolas" w:cs="Consolas"/>
                <w:sz w:val="25"/>
                <w:szCs w:val="25"/>
              </w:rPr>
              <w:t xml:space="preserve"> ur ul',</w:t>
            </w:r>
          </w:p>
          <w:p w:rsidR="00277418" w:rsidRDefault="00277418" w:rsidP="00277418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'dr dr ul ul ur',</w:t>
            </w:r>
          </w:p>
          <w:p w:rsidR="00277418" w:rsidRDefault="00277418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'dl dr ur dl ur'   </w:t>
            </w:r>
          </w:p>
          <w:p w:rsidR="00277418" w:rsidRPr="00183799" w:rsidRDefault="00277418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]</w:t>
            </w:r>
          </w:p>
        </w:tc>
        <w:tc>
          <w:tcPr>
            <w:tcW w:w="29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931142" w:rsidRDefault="00277418" w:rsidP="00F1050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failed at (1, 1)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799" w:rsidRPr="00931142" w:rsidRDefault="00277418" w:rsidP="003D70BD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Explained in the example above</w:t>
            </w:r>
          </w:p>
        </w:tc>
      </w:tr>
    </w:tbl>
    <w:p w:rsidR="00183799" w:rsidRDefault="00183799" w:rsidP="00ED3504"/>
    <w:p w:rsidR="005112D7" w:rsidRDefault="005112D7" w:rsidP="00ED3504"/>
    <w:sectPr w:rsidR="005112D7" w:rsidSect="00346BC7">
      <w:headerReference w:type="default" r:id="rId11"/>
      <w:footerReference w:type="default" r:id="rId12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5E0" w:rsidRDefault="007F15E0">
      <w:r>
        <w:separator/>
      </w:r>
    </w:p>
  </w:endnote>
  <w:endnote w:type="continuationSeparator" w:id="0">
    <w:p w:rsidR="007F15E0" w:rsidRDefault="007F1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altName w:val="Lucida Sans Unicode"/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C463FF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C463FF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3F3A33" w:rsidRPr="008758B8" w:rsidRDefault="007F15E0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5E0" w:rsidRDefault="007F15E0">
      <w:r>
        <w:separator/>
      </w:r>
    </w:p>
  </w:footnote>
  <w:footnote w:type="continuationSeparator" w:id="0">
    <w:p w:rsidR="007F15E0" w:rsidRDefault="007F15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>Alexander Malinov</w:t>
          </w:r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7F15E0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CC257A"/>
    <w:multiLevelType w:val="hybridMultilevel"/>
    <w:tmpl w:val="E758C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102595"/>
    <w:multiLevelType w:val="hybridMultilevel"/>
    <w:tmpl w:val="08B0B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D12B0E"/>
    <w:multiLevelType w:val="hybridMultilevel"/>
    <w:tmpl w:val="C6146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4C0368"/>
    <w:multiLevelType w:val="hybridMultilevel"/>
    <w:tmpl w:val="C92E7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DD01D8"/>
    <w:multiLevelType w:val="hybridMultilevel"/>
    <w:tmpl w:val="EB9A3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217B9E"/>
    <w:multiLevelType w:val="hybridMultilevel"/>
    <w:tmpl w:val="5DCA8F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3"/>
  </w:num>
  <w:num w:numId="4">
    <w:abstractNumId w:val="26"/>
  </w:num>
  <w:num w:numId="5">
    <w:abstractNumId w:val="20"/>
  </w:num>
  <w:num w:numId="6">
    <w:abstractNumId w:val="24"/>
  </w:num>
  <w:num w:numId="7">
    <w:abstractNumId w:val="19"/>
  </w:num>
  <w:num w:numId="8">
    <w:abstractNumId w:val="15"/>
  </w:num>
  <w:num w:numId="9">
    <w:abstractNumId w:val="0"/>
  </w:num>
  <w:num w:numId="10">
    <w:abstractNumId w:val="23"/>
  </w:num>
  <w:num w:numId="11">
    <w:abstractNumId w:val="1"/>
  </w:num>
  <w:num w:numId="12">
    <w:abstractNumId w:val="5"/>
  </w:num>
  <w:num w:numId="13">
    <w:abstractNumId w:val="11"/>
  </w:num>
  <w:num w:numId="14">
    <w:abstractNumId w:val="8"/>
  </w:num>
  <w:num w:numId="15">
    <w:abstractNumId w:val="21"/>
  </w:num>
  <w:num w:numId="16">
    <w:abstractNumId w:val="10"/>
  </w:num>
  <w:num w:numId="17">
    <w:abstractNumId w:val="2"/>
  </w:num>
  <w:num w:numId="18">
    <w:abstractNumId w:val="9"/>
  </w:num>
  <w:num w:numId="19">
    <w:abstractNumId w:val="16"/>
  </w:num>
  <w:num w:numId="20">
    <w:abstractNumId w:val="18"/>
  </w:num>
  <w:num w:numId="21">
    <w:abstractNumId w:val="14"/>
  </w:num>
  <w:num w:numId="22">
    <w:abstractNumId w:val="4"/>
  </w:num>
  <w:num w:numId="23">
    <w:abstractNumId w:val="17"/>
  </w:num>
  <w:num w:numId="24">
    <w:abstractNumId w:val="6"/>
  </w:num>
  <w:num w:numId="25">
    <w:abstractNumId w:val="25"/>
  </w:num>
  <w:num w:numId="26">
    <w:abstractNumId w:val="22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10247"/>
    <w:rsid w:val="00013CE3"/>
    <w:rsid w:val="0001777B"/>
    <w:rsid w:val="00024338"/>
    <w:rsid w:val="00027702"/>
    <w:rsid w:val="000328DF"/>
    <w:rsid w:val="00034946"/>
    <w:rsid w:val="0003509E"/>
    <w:rsid w:val="00044ABF"/>
    <w:rsid w:val="00051A0F"/>
    <w:rsid w:val="00051ABB"/>
    <w:rsid w:val="00053D97"/>
    <w:rsid w:val="00054417"/>
    <w:rsid w:val="000630D1"/>
    <w:rsid w:val="00063ABA"/>
    <w:rsid w:val="000646D2"/>
    <w:rsid w:val="000674B6"/>
    <w:rsid w:val="00070CA5"/>
    <w:rsid w:val="00071D81"/>
    <w:rsid w:val="00071DD7"/>
    <w:rsid w:val="000733CB"/>
    <w:rsid w:val="000740B9"/>
    <w:rsid w:val="0008129A"/>
    <w:rsid w:val="00082A88"/>
    <w:rsid w:val="00084135"/>
    <w:rsid w:val="00084F57"/>
    <w:rsid w:val="00087B3B"/>
    <w:rsid w:val="00090C9A"/>
    <w:rsid w:val="000943BF"/>
    <w:rsid w:val="00097237"/>
    <w:rsid w:val="000973B7"/>
    <w:rsid w:val="000A5461"/>
    <w:rsid w:val="000A79B7"/>
    <w:rsid w:val="000B4A63"/>
    <w:rsid w:val="000D04DC"/>
    <w:rsid w:val="000D0A71"/>
    <w:rsid w:val="000D2DC3"/>
    <w:rsid w:val="000D3A9D"/>
    <w:rsid w:val="000D60ED"/>
    <w:rsid w:val="000E494F"/>
    <w:rsid w:val="000E532F"/>
    <w:rsid w:val="000E5BF0"/>
    <w:rsid w:val="000E6EA7"/>
    <w:rsid w:val="000F0091"/>
    <w:rsid w:val="000F0F4B"/>
    <w:rsid w:val="001105A4"/>
    <w:rsid w:val="00110D80"/>
    <w:rsid w:val="001248BE"/>
    <w:rsid w:val="0012544F"/>
    <w:rsid w:val="00130801"/>
    <w:rsid w:val="00130A76"/>
    <w:rsid w:val="00134C58"/>
    <w:rsid w:val="0014248C"/>
    <w:rsid w:val="00147D8A"/>
    <w:rsid w:val="001500DA"/>
    <w:rsid w:val="001510E9"/>
    <w:rsid w:val="0015630B"/>
    <w:rsid w:val="00163E1D"/>
    <w:rsid w:val="001667F7"/>
    <w:rsid w:val="00171BEE"/>
    <w:rsid w:val="0017389E"/>
    <w:rsid w:val="0017625F"/>
    <w:rsid w:val="00182F25"/>
    <w:rsid w:val="00183799"/>
    <w:rsid w:val="00184DE6"/>
    <w:rsid w:val="00190FDA"/>
    <w:rsid w:val="00193E4B"/>
    <w:rsid w:val="001957A4"/>
    <w:rsid w:val="00196928"/>
    <w:rsid w:val="001976E7"/>
    <w:rsid w:val="001B00CA"/>
    <w:rsid w:val="001B2BBA"/>
    <w:rsid w:val="001B3015"/>
    <w:rsid w:val="001C6B8B"/>
    <w:rsid w:val="001D4345"/>
    <w:rsid w:val="001E177B"/>
    <w:rsid w:val="001F05DF"/>
    <w:rsid w:val="00213EAA"/>
    <w:rsid w:val="002223A6"/>
    <w:rsid w:val="00222F51"/>
    <w:rsid w:val="002256CC"/>
    <w:rsid w:val="00233E57"/>
    <w:rsid w:val="0023691D"/>
    <w:rsid w:val="00241424"/>
    <w:rsid w:val="00246F4F"/>
    <w:rsid w:val="0025114C"/>
    <w:rsid w:val="00263B69"/>
    <w:rsid w:val="00270DD5"/>
    <w:rsid w:val="00271B62"/>
    <w:rsid w:val="0027273B"/>
    <w:rsid w:val="002730AA"/>
    <w:rsid w:val="0027405F"/>
    <w:rsid w:val="00277418"/>
    <w:rsid w:val="002803F0"/>
    <w:rsid w:val="00282904"/>
    <w:rsid w:val="002868AD"/>
    <w:rsid w:val="00286DDB"/>
    <w:rsid w:val="00290C6F"/>
    <w:rsid w:val="0029561E"/>
    <w:rsid w:val="002A277F"/>
    <w:rsid w:val="002A48CC"/>
    <w:rsid w:val="002A7FD3"/>
    <w:rsid w:val="002B6B03"/>
    <w:rsid w:val="002C1485"/>
    <w:rsid w:val="002C6AC0"/>
    <w:rsid w:val="002D3C8C"/>
    <w:rsid w:val="002F27CA"/>
    <w:rsid w:val="002F29B4"/>
    <w:rsid w:val="00300F95"/>
    <w:rsid w:val="003025F1"/>
    <w:rsid w:val="003220A7"/>
    <w:rsid w:val="00326BC1"/>
    <w:rsid w:val="0033178F"/>
    <w:rsid w:val="00333C58"/>
    <w:rsid w:val="003349A0"/>
    <w:rsid w:val="003358B3"/>
    <w:rsid w:val="00340777"/>
    <w:rsid w:val="00340BB7"/>
    <w:rsid w:val="00346BC7"/>
    <w:rsid w:val="00351605"/>
    <w:rsid w:val="00353E4D"/>
    <w:rsid w:val="00355C08"/>
    <w:rsid w:val="00357B9A"/>
    <w:rsid w:val="003606FD"/>
    <w:rsid w:val="00360B4D"/>
    <w:rsid w:val="00360FBE"/>
    <w:rsid w:val="00361CF6"/>
    <w:rsid w:val="003625C6"/>
    <w:rsid w:val="003627E6"/>
    <w:rsid w:val="00364B33"/>
    <w:rsid w:val="00364DC7"/>
    <w:rsid w:val="00372DF0"/>
    <w:rsid w:val="00374AAD"/>
    <w:rsid w:val="00396747"/>
    <w:rsid w:val="003A1D01"/>
    <w:rsid w:val="003A243D"/>
    <w:rsid w:val="003A24B4"/>
    <w:rsid w:val="003A4BA8"/>
    <w:rsid w:val="003B0BA0"/>
    <w:rsid w:val="003B312B"/>
    <w:rsid w:val="003C1568"/>
    <w:rsid w:val="003C355F"/>
    <w:rsid w:val="003C4B14"/>
    <w:rsid w:val="003D2B08"/>
    <w:rsid w:val="003D2CD6"/>
    <w:rsid w:val="003D472C"/>
    <w:rsid w:val="003D70BD"/>
    <w:rsid w:val="003E009A"/>
    <w:rsid w:val="003E056F"/>
    <w:rsid w:val="003E238C"/>
    <w:rsid w:val="003E586B"/>
    <w:rsid w:val="003E61AB"/>
    <w:rsid w:val="003F0025"/>
    <w:rsid w:val="003F107B"/>
    <w:rsid w:val="003F3A33"/>
    <w:rsid w:val="003F7303"/>
    <w:rsid w:val="0040151B"/>
    <w:rsid w:val="00404189"/>
    <w:rsid w:val="00412632"/>
    <w:rsid w:val="00416D86"/>
    <w:rsid w:val="004210F6"/>
    <w:rsid w:val="00422627"/>
    <w:rsid w:val="004254EE"/>
    <w:rsid w:val="004260E4"/>
    <w:rsid w:val="00427EC6"/>
    <w:rsid w:val="004316E1"/>
    <w:rsid w:val="00433F33"/>
    <w:rsid w:val="00435F24"/>
    <w:rsid w:val="004419A3"/>
    <w:rsid w:val="0044441C"/>
    <w:rsid w:val="004452F2"/>
    <w:rsid w:val="00446410"/>
    <w:rsid w:val="00450D23"/>
    <w:rsid w:val="00453CA4"/>
    <w:rsid w:val="004558E5"/>
    <w:rsid w:val="00460E19"/>
    <w:rsid w:val="0046113A"/>
    <w:rsid w:val="004616E5"/>
    <w:rsid w:val="00467E8E"/>
    <w:rsid w:val="00471AA9"/>
    <w:rsid w:val="00471FD5"/>
    <w:rsid w:val="004766ED"/>
    <w:rsid w:val="004910D1"/>
    <w:rsid w:val="00493902"/>
    <w:rsid w:val="00497068"/>
    <w:rsid w:val="004B0789"/>
    <w:rsid w:val="004B4462"/>
    <w:rsid w:val="004B4D46"/>
    <w:rsid w:val="004B4E58"/>
    <w:rsid w:val="004B5104"/>
    <w:rsid w:val="004C0C23"/>
    <w:rsid w:val="004C5ADC"/>
    <w:rsid w:val="004D0809"/>
    <w:rsid w:val="004D2CF6"/>
    <w:rsid w:val="004D7BAC"/>
    <w:rsid w:val="004E19BB"/>
    <w:rsid w:val="004E665D"/>
    <w:rsid w:val="004E6CDC"/>
    <w:rsid w:val="004F35FE"/>
    <w:rsid w:val="004F4710"/>
    <w:rsid w:val="00502A78"/>
    <w:rsid w:val="00504C48"/>
    <w:rsid w:val="005112D7"/>
    <w:rsid w:val="0051316B"/>
    <w:rsid w:val="00513183"/>
    <w:rsid w:val="00514260"/>
    <w:rsid w:val="00533E61"/>
    <w:rsid w:val="00535770"/>
    <w:rsid w:val="005361C2"/>
    <w:rsid w:val="0053698C"/>
    <w:rsid w:val="005414FD"/>
    <w:rsid w:val="005429F8"/>
    <w:rsid w:val="00542E96"/>
    <w:rsid w:val="00552A9F"/>
    <w:rsid w:val="00552DDB"/>
    <w:rsid w:val="0055368F"/>
    <w:rsid w:val="00553A28"/>
    <w:rsid w:val="00554CD4"/>
    <w:rsid w:val="005578D0"/>
    <w:rsid w:val="00560FD3"/>
    <w:rsid w:val="005627F2"/>
    <w:rsid w:val="00566552"/>
    <w:rsid w:val="005668A0"/>
    <w:rsid w:val="00567E89"/>
    <w:rsid w:val="0057374D"/>
    <w:rsid w:val="00575A18"/>
    <w:rsid w:val="00577F46"/>
    <w:rsid w:val="00581484"/>
    <w:rsid w:val="00582B7E"/>
    <w:rsid w:val="005907FF"/>
    <w:rsid w:val="005A2EF8"/>
    <w:rsid w:val="005B0D5C"/>
    <w:rsid w:val="005C59A3"/>
    <w:rsid w:val="005D3F6F"/>
    <w:rsid w:val="005D52F9"/>
    <w:rsid w:val="005D5411"/>
    <w:rsid w:val="005E01C3"/>
    <w:rsid w:val="005E3A09"/>
    <w:rsid w:val="005E3FFE"/>
    <w:rsid w:val="005E7BBE"/>
    <w:rsid w:val="005F2001"/>
    <w:rsid w:val="006001FA"/>
    <w:rsid w:val="00605BD1"/>
    <w:rsid w:val="0061142D"/>
    <w:rsid w:val="0061580F"/>
    <w:rsid w:val="00615AF8"/>
    <w:rsid w:val="0063318F"/>
    <w:rsid w:val="00634698"/>
    <w:rsid w:val="0063658A"/>
    <w:rsid w:val="00636D60"/>
    <w:rsid w:val="006416F5"/>
    <w:rsid w:val="00644AB7"/>
    <w:rsid w:val="00647AF5"/>
    <w:rsid w:val="006525F2"/>
    <w:rsid w:val="0065289A"/>
    <w:rsid w:val="00652CA5"/>
    <w:rsid w:val="00655883"/>
    <w:rsid w:val="00656196"/>
    <w:rsid w:val="00660EC8"/>
    <w:rsid w:val="00661D7B"/>
    <w:rsid w:val="006629F2"/>
    <w:rsid w:val="006801B3"/>
    <w:rsid w:val="006810D8"/>
    <w:rsid w:val="006864FB"/>
    <w:rsid w:val="00686E57"/>
    <w:rsid w:val="00690288"/>
    <w:rsid w:val="006A7D51"/>
    <w:rsid w:val="006B01AC"/>
    <w:rsid w:val="006B13C8"/>
    <w:rsid w:val="006B76A6"/>
    <w:rsid w:val="006C1C3F"/>
    <w:rsid w:val="006C2FC7"/>
    <w:rsid w:val="006C38CD"/>
    <w:rsid w:val="006D04FB"/>
    <w:rsid w:val="006D0EED"/>
    <w:rsid w:val="006D1308"/>
    <w:rsid w:val="006D14B0"/>
    <w:rsid w:val="006D5F09"/>
    <w:rsid w:val="006E3BBF"/>
    <w:rsid w:val="006E4384"/>
    <w:rsid w:val="006F0602"/>
    <w:rsid w:val="006F7086"/>
    <w:rsid w:val="00702922"/>
    <w:rsid w:val="00702E43"/>
    <w:rsid w:val="007053F0"/>
    <w:rsid w:val="00705732"/>
    <w:rsid w:val="00706C7A"/>
    <w:rsid w:val="007079C8"/>
    <w:rsid w:val="00714254"/>
    <w:rsid w:val="0071580A"/>
    <w:rsid w:val="0072067D"/>
    <w:rsid w:val="00732CC6"/>
    <w:rsid w:val="00733200"/>
    <w:rsid w:val="00745519"/>
    <w:rsid w:val="00750E5D"/>
    <w:rsid w:val="00752281"/>
    <w:rsid w:val="00754A33"/>
    <w:rsid w:val="00760400"/>
    <w:rsid w:val="007607A4"/>
    <w:rsid w:val="00764AF4"/>
    <w:rsid w:val="00786A81"/>
    <w:rsid w:val="00787CC8"/>
    <w:rsid w:val="00790B8C"/>
    <w:rsid w:val="00790C9D"/>
    <w:rsid w:val="007A1533"/>
    <w:rsid w:val="007A5892"/>
    <w:rsid w:val="007B119E"/>
    <w:rsid w:val="007B2F61"/>
    <w:rsid w:val="007B52CC"/>
    <w:rsid w:val="007B6FC3"/>
    <w:rsid w:val="007B7764"/>
    <w:rsid w:val="007C4F57"/>
    <w:rsid w:val="007D7773"/>
    <w:rsid w:val="007E26BB"/>
    <w:rsid w:val="007E3DB6"/>
    <w:rsid w:val="007E682E"/>
    <w:rsid w:val="007E6837"/>
    <w:rsid w:val="007E7FC1"/>
    <w:rsid w:val="007F15E0"/>
    <w:rsid w:val="007F1AE0"/>
    <w:rsid w:val="00800BC7"/>
    <w:rsid w:val="008069D4"/>
    <w:rsid w:val="008075AE"/>
    <w:rsid w:val="00813C1B"/>
    <w:rsid w:val="008209FC"/>
    <w:rsid w:val="00822482"/>
    <w:rsid w:val="00823548"/>
    <w:rsid w:val="00823DEE"/>
    <w:rsid w:val="00827280"/>
    <w:rsid w:val="00827AA4"/>
    <w:rsid w:val="0083015F"/>
    <w:rsid w:val="00834DFC"/>
    <w:rsid w:val="00837A62"/>
    <w:rsid w:val="0084052D"/>
    <w:rsid w:val="00840E37"/>
    <w:rsid w:val="00841329"/>
    <w:rsid w:val="008471B5"/>
    <w:rsid w:val="00847872"/>
    <w:rsid w:val="008514AF"/>
    <w:rsid w:val="008571CD"/>
    <w:rsid w:val="0086382F"/>
    <w:rsid w:val="0086473A"/>
    <w:rsid w:val="0087049B"/>
    <w:rsid w:val="00872BA1"/>
    <w:rsid w:val="008758B8"/>
    <w:rsid w:val="00885225"/>
    <w:rsid w:val="00887AEA"/>
    <w:rsid w:val="00896023"/>
    <w:rsid w:val="008A0024"/>
    <w:rsid w:val="008A2CA0"/>
    <w:rsid w:val="008A3C7A"/>
    <w:rsid w:val="008A524A"/>
    <w:rsid w:val="008A7C5F"/>
    <w:rsid w:val="008B0C41"/>
    <w:rsid w:val="008B31BC"/>
    <w:rsid w:val="008B38EA"/>
    <w:rsid w:val="008B5C37"/>
    <w:rsid w:val="008B67CB"/>
    <w:rsid w:val="008D292C"/>
    <w:rsid w:val="008D388A"/>
    <w:rsid w:val="008D4936"/>
    <w:rsid w:val="008D5082"/>
    <w:rsid w:val="008D61D9"/>
    <w:rsid w:val="008E61EC"/>
    <w:rsid w:val="008E7902"/>
    <w:rsid w:val="008F7DA1"/>
    <w:rsid w:val="009060AE"/>
    <w:rsid w:val="009069DF"/>
    <w:rsid w:val="00906E1F"/>
    <w:rsid w:val="009128CD"/>
    <w:rsid w:val="00912A0A"/>
    <w:rsid w:val="0091723A"/>
    <w:rsid w:val="009247A7"/>
    <w:rsid w:val="009300AF"/>
    <w:rsid w:val="00931142"/>
    <w:rsid w:val="00931FDB"/>
    <w:rsid w:val="009322B7"/>
    <w:rsid w:val="00936A7E"/>
    <w:rsid w:val="009370B8"/>
    <w:rsid w:val="00941EE5"/>
    <w:rsid w:val="00950D28"/>
    <w:rsid w:val="0095490F"/>
    <w:rsid w:val="00957512"/>
    <w:rsid w:val="00971AB8"/>
    <w:rsid w:val="00977449"/>
    <w:rsid w:val="00991301"/>
    <w:rsid w:val="009A07CA"/>
    <w:rsid w:val="009A534F"/>
    <w:rsid w:val="009B0BDB"/>
    <w:rsid w:val="009B46EB"/>
    <w:rsid w:val="009C0644"/>
    <w:rsid w:val="009C2E1E"/>
    <w:rsid w:val="009C5A8F"/>
    <w:rsid w:val="009C7AA7"/>
    <w:rsid w:val="009D4D25"/>
    <w:rsid w:val="009D6FA8"/>
    <w:rsid w:val="009E2847"/>
    <w:rsid w:val="009E384B"/>
    <w:rsid w:val="009E5CA1"/>
    <w:rsid w:val="009E717D"/>
    <w:rsid w:val="009F07A9"/>
    <w:rsid w:val="009F3AF7"/>
    <w:rsid w:val="009F4706"/>
    <w:rsid w:val="00A046D8"/>
    <w:rsid w:val="00A07D4C"/>
    <w:rsid w:val="00A12313"/>
    <w:rsid w:val="00A15463"/>
    <w:rsid w:val="00A271AE"/>
    <w:rsid w:val="00A32CF0"/>
    <w:rsid w:val="00A42AFC"/>
    <w:rsid w:val="00A45C57"/>
    <w:rsid w:val="00A66D6C"/>
    <w:rsid w:val="00A72D25"/>
    <w:rsid w:val="00A72D3B"/>
    <w:rsid w:val="00A72E9D"/>
    <w:rsid w:val="00A73AB4"/>
    <w:rsid w:val="00A74A55"/>
    <w:rsid w:val="00A7560F"/>
    <w:rsid w:val="00A7594A"/>
    <w:rsid w:val="00A75BAD"/>
    <w:rsid w:val="00A76599"/>
    <w:rsid w:val="00A85672"/>
    <w:rsid w:val="00A85EDE"/>
    <w:rsid w:val="00A87F6A"/>
    <w:rsid w:val="00A9626F"/>
    <w:rsid w:val="00A97129"/>
    <w:rsid w:val="00AA25F7"/>
    <w:rsid w:val="00AB15CE"/>
    <w:rsid w:val="00AB17B1"/>
    <w:rsid w:val="00AC73A6"/>
    <w:rsid w:val="00AC7895"/>
    <w:rsid w:val="00AC7B0D"/>
    <w:rsid w:val="00AD6D6B"/>
    <w:rsid w:val="00AE51AB"/>
    <w:rsid w:val="00AE5F07"/>
    <w:rsid w:val="00B05F43"/>
    <w:rsid w:val="00B0621B"/>
    <w:rsid w:val="00B13659"/>
    <w:rsid w:val="00B13E30"/>
    <w:rsid w:val="00B16E2F"/>
    <w:rsid w:val="00B205EC"/>
    <w:rsid w:val="00B21257"/>
    <w:rsid w:val="00B21BD9"/>
    <w:rsid w:val="00B222C7"/>
    <w:rsid w:val="00B3307D"/>
    <w:rsid w:val="00B34578"/>
    <w:rsid w:val="00B409DD"/>
    <w:rsid w:val="00B42CD8"/>
    <w:rsid w:val="00B50083"/>
    <w:rsid w:val="00B55646"/>
    <w:rsid w:val="00B65A45"/>
    <w:rsid w:val="00B65F4B"/>
    <w:rsid w:val="00B66FBF"/>
    <w:rsid w:val="00B72C41"/>
    <w:rsid w:val="00B73A88"/>
    <w:rsid w:val="00B8107E"/>
    <w:rsid w:val="00B82A86"/>
    <w:rsid w:val="00B864B2"/>
    <w:rsid w:val="00B91611"/>
    <w:rsid w:val="00B92169"/>
    <w:rsid w:val="00BA08C1"/>
    <w:rsid w:val="00BA1F2B"/>
    <w:rsid w:val="00BA51CA"/>
    <w:rsid w:val="00BB0AEE"/>
    <w:rsid w:val="00BB17A9"/>
    <w:rsid w:val="00BB222F"/>
    <w:rsid w:val="00BB4534"/>
    <w:rsid w:val="00BC1A79"/>
    <w:rsid w:val="00BC389A"/>
    <w:rsid w:val="00BC582B"/>
    <w:rsid w:val="00BC68E2"/>
    <w:rsid w:val="00BD4535"/>
    <w:rsid w:val="00BD68FF"/>
    <w:rsid w:val="00BE14B5"/>
    <w:rsid w:val="00BE7803"/>
    <w:rsid w:val="00BE79B0"/>
    <w:rsid w:val="00BF1CB7"/>
    <w:rsid w:val="00BF48FB"/>
    <w:rsid w:val="00BF5C48"/>
    <w:rsid w:val="00C03AED"/>
    <w:rsid w:val="00C05DF5"/>
    <w:rsid w:val="00C106CA"/>
    <w:rsid w:val="00C10E5A"/>
    <w:rsid w:val="00C17D8D"/>
    <w:rsid w:val="00C30492"/>
    <w:rsid w:val="00C3422D"/>
    <w:rsid w:val="00C34DDD"/>
    <w:rsid w:val="00C420D7"/>
    <w:rsid w:val="00C43173"/>
    <w:rsid w:val="00C463FF"/>
    <w:rsid w:val="00C47C84"/>
    <w:rsid w:val="00C52268"/>
    <w:rsid w:val="00C619E4"/>
    <w:rsid w:val="00C708AB"/>
    <w:rsid w:val="00C72790"/>
    <w:rsid w:val="00C72A77"/>
    <w:rsid w:val="00C7481A"/>
    <w:rsid w:val="00C74A16"/>
    <w:rsid w:val="00C75802"/>
    <w:rsid w:val="00C80501"/>
    <w:rsid w:val="00C80649"/>
    <w:rsid w:val="00C8518F"/>
    <w:rsid w:val="00C87EC2"/>
    <w:rsid w:val="00C90C64"/>
    <w:rsid w:val="00CA1113"/>
    <w:rsid w:val="00CA74BE"/>
    <w:rsid w:val="00CB1FAC"/>
    <w:rsid w:val="00CB7622"/>
    <w:rsid w:val="00CC074D"/>
    <w:rsid w:val="00CC0A1F"/>
    <w:rsid w:val="00CD03F3"/>
    <w:rsid w:val="00CD587F"/>
    <w:rsid w:val="00CF06DA"/>
    <w:rsid w:val="00CF2197"/>
    <w:rsid w:val="00D01B43"/>
    <w:rsid w:val="00D03530"/>
    <w:rsid w:val="00D07556"/>
    <w:rsid w:val="00D10D97"/>
    <w:rsid w:val="00D145D5"/>
    <w:rsid w:val="00D164DC"/>
    <w:rsid w:val="00D250F6"/>
    <w:rsid w:val="00D25231"/>
    <w:rsid w:val="00D25E68"/>
    <w:rsid w:val="00D31CE4"/>
    <w:rsid w:val="00D31F2D"/>
    <w:rsid w:val="00D32788"/>
    <w:rsid w:val="00D410FC"/>
    <w:rsid w:val="00D44C79"/>
    <w:rsid w:val="00D45455"/>
    <w:rsid w:val="00D510C2"/>
    <w:rsid w:val="00D522F6"/>
    <w:rsid w:val="00D551F8"/>
    <w:rsid w:val="00D73A9B"/>
    <w:rsid w:val="00D73E22"/>
    <w:rsid w:val="00D75DB1"/>
    <w:rsid w:val="00D76346"/>
    <w:rsid w:val="00D840B7"/>
    <w:rsid w:val="00D84865"/>
    <w:rsid w:val="00D86395"/>
    <w:rsid w:val="00DA0AD2"/>
    <w:rsid w:val="00DA6798"/>
    <w:rsid w:val="00DB0F13"/>
    <w:rsid w:val="00DB1A48"/>
    <w:rsid w:val="00DB209F"/>
    <w:rsid w:val="00DB6811"/>
    <w:rsid w:val="00DC13DF"/>
    <w:rsid w:val="00DD0F05"/>
    <w:rsid w:val="00DD2674"/>
    <w:rsid w:val="00DD2EBC"/>
    <w:rsid w:val="00DD39BD"/>
    <w:rsid w:val="00DE0129"/>
    <w:rsid w:val="00DF1A77"/>
    <w:rsid w:val="00DF3513"/>
    <w:rsid w:val="00E06992"/>
    <w:rsid w:val="00E13F95"/>
    <w:rsid w:val="00E20797"/>
    <w:rsid w:val="00E20B92"/>
    <w:rsid w:val="00E25A5E"/>
    <w:rsid w:val="00E40570"/>
    <w:rsid w:val="00E42242"/>
    <w:rsid w:val="00E452E8"/>
    <w:rsid w:val="00E51190"/>
    <w:rsid w:val="00E5157B"/>
    <w:rsid w:val="00E53152"/>
    <w:rsid w:val="00E61398"/>
    <w:rsid w:val="00E62A7E"/>
    <w:rsid w:val="00E647DC"/>
    <w:rsid w:val="00E74F2F"/>
    <w:rsid w:val="00E83D12"/>
    <w:rsid w:val="00E90A24"/>
    <w:rsid w:val="00E97EE9"/>
    <w:rsid w:val="00EA08B0"/>
    <w:rsid w:val="00EA0B21"/>
    <w:rsid w:val="00EA579E"/>
    <w:rsid w:val="00EA665A"/>
    <w:rsid w:val="00EA6A67"/>
    <w:rsid w:val="00EB1F9F"/>
    <w:rsid w:val="00EB5595"/>
    <w:rsid w:val="00EC1617"/>
    <w:rsid w:val="00EC54DD"/>
    <w:rsid w:val="00EC6627"/>
    <w:rsid w:val="00EC7DC4"/>
    <w:rsid w:val="00ED2F3E"/>
    <w:rsid w:val="00ED3504"/>
    <w:rsid w:val="00ED4464"/>
    <w:rsid w:val="00ED7BC2"/>
    <w:rsid w:val="00EE0EA2"/>
    <w:rsid w:val="00EE14A0"/>
    <w:rsid w:val="00EE1904"/>
    <w:rsid w:val="00EE1BC9"/>
    <w:rsid w:val="00EE360E"/>
    <w:rsid w:val="00EE7E2E"/>
    <w:rsid w:val="00EF4902"/>
    <w:rsid w:val="00EF72FB"/>
    <w:rsid w:val="00F030AF"/>
    <w:rsid w:val="00F04D38"/>
    <w:rsid w:val="00F10505"/>
    <w:rsid w:val="00F14419"/>
    <w:rsid w:val="00F155FD"/>
    <w:rsid w:val="00F20488"/>
    <w:rsid w:val="00F30CB3"/>
    <w:rsid w:val="00F327D0"/>
    <w:rsid w:val="00F35CD4"/>
    <w:rsid w:val="00F40DDD"/>
    <w:rsid w:val="00F44305"/>
    <w:rsid w:val="00F5031A"/>
    <w:rsid w:val="00F513BB"/>
    <w:rsid w:val="00F62CEE"/>
    <w:rsid w:val="00F642FA"/>
    <w:rsid w:val="00F845B7"/>
    <w:rsid w:val="00F952A8"/>
    <w:rsid w:val="00F95498"/>
    <w:rsid w:val="00FA489A"/>
    <w:rsid w:val="00FA6EF9"/>
    <w:rsid w:val="00FB53C7"/>
    <w:rsid w:val="00FB6D98"/>
    <w:rsid w:val="00FC49A8"/>
    <w:rsid w:val="00FD1230"/>
    <w:rsid w:val="00FE3CF8"/>
    <w:rsid w:val="00FE5445"/>
    <w:rsid w:val="00FE54DA"/>
    <w:rsid w:val="00FE7AD1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83F3341-5BCB-49F8-B6C3-09986A6C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151B"/>
    <w:pPr>
      <w:spacing w:before="100" w:beforeAutospacing="1" w:after="100" w:afterAutospacing="1"/>
      <w:jc w:val="left"/>
    </w:pPr>
    <w:rPr>
      <w:rFonts w:ascii="Times New Roman" w:eastAsiaTheme="minorEastAsia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4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5F4391-19A7-49DE-B64A-10DB7EC96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309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2174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Doncho Minkov</cp:lastModifiedBy>
  <cp:revision>169</cp:revision>
  <cp:lastPrinted>2015-06-09T11:01:00Z</cp:lastPrinted>
  <dcterms:created xsi:type="dcterms:W3CDTF">2013-09-12T16:06:00Z</dcterms:created>
  <dcterms:modified xsi:type="dcterms:W3CDTF">2015-06-09T11:02:00Z</dcterms:modified>
</cp:coreProperties>
</file>